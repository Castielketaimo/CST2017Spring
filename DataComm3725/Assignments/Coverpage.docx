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7E1CEE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7E1CEE">
        <w:rPr>
          <w:noProof/>
        </w:rPr>
        <w:drawing>
          <wp:inline distT="0" distB="0" distL="0" distR="0" wp14:anchorId="1F9046BF" wp14:editId="25A17E4C">
            <wp:extent cx="610489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7E1CEE" w:rsidP="00C6554A">
      <w:pPr>
        <w:pStyle w:val="Title"/>
      </w:pPr>
      <w:r>
        <w:t xml:space="preserve">THIS IS A COVER </w:t>
      </w:r>
      <w:r w:rsidR="00E00265">
        <w:t>PAGE FOR COMP 3725 Assignment #3</w:t>
      </w:r>
    </w:p>
    <w:p w:rsidR="00C6554A" w:rsidRDefault="00C6554A" w:rsidP="00C6554A">
      <w:pPr>
        <w:pStyle w:val="Subtitle"/>
      </w:pPr>
    </w:p>
    <w:p w:rsidR="007E1CEE" w:rsidRPr="00D5413C" w:rsidRDefault="007E1CEE" w:rsidP="00C6554A">
      <w:pPr>
        <w:pStyle w:val="Subtitle"/>
      </w:pPr>
    </w:p>
    <w:p w:rsidR="002C74C0" w:rsidRPr="007E1CEE" w:rsidRDefault="007E1CEE" w:rsidP="007E1CEE">
      <w:pPr>
        <w:pStyle w:val="ContactInfo"/>
        <w:rPr>
          <w:sz w:val="40"/>
        </w:rPr>
      </w:pPr>
      <w:r w:rsidRPr="007E1CEE">
        <w:rPr>
          <w:sz w:val="40"/>
        </w:rPr>
        <w:t>Castiel Li</w:t>
      </w:r>
      <w:r w:rsidR="00C6554A" w:rsidRPr="007E1CEE">
        <w:rPr>
          <w:sz w:val="40"/>
        </w:rPr>
        <w:t xml:space="preserve"> | </w:t>
      </w:r>
      <w:r w:rsidRPr="007E1CEE">
        <w:rPr>
          <w:sz w:val="40"/>
        </w:rPr>
        <w:t>A00944987</w:t>
      </w:r>
      <w:r w:rsidR="00C6554A" w:rsidRPr="007E1CEE">
        <w:rPr>
          <w:sz w:val="40"/>
        </w:rPr>
        <w:t xml:space="preserve"> | </w:t>
      </w:r>
      <w:r w:rsidR="00E00265">
        <w:rPr>
          <w:sz w:val="40"/>
        </w:rPr>
        <w:t>Ju</w:t>
      </w:r>
      <w:bookmarkStart w:id="5" w:name="_GoBack"/>
      <w:bookmarkEnd w:id="5"/>
      <w:r w:rsidR="00E00265">
        <w:rPr>
          <w:sz w:val="40"/>
        </w:rPr>
        <w:t>l 08</w:t>
      </w:r>
      <w:r w:rsidRPr="007E1CEE">
        <w:rPr>
          <w:sz w:val="40"/>
        </w:rPr>
        <w:t>/2017</w:t>
      </w:r>
    </w:p>
    <w:sectPr w:rsidR="002C74C0" w:rsidRPr="007E1CEE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234" w:rsidRDefault="007D5234" w:rsidP="00C6554A">
      <w:pPr>
        <w:spacing w:before="0" w:after="0" w:line="240" w:lineRule="auto"/>
      </w:pPr>
      <w:r>
        <w:separator/>
      </w:r>
    </w:p>
  </w:endnote>
  <w:endnote w:type="continuationSeparator" w:id="0">
    <w:p w:rsidR="007D5234" w:rsidRDefault="007D523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E1CE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234" w:rsidRDefault="007D5234" w:rsidP="00C6554A">
      <w:pPr>
        <w:spacing w:before="0" w:after="0" w:line="240" w:lineRule="auto"/>
      </w:pPr>
      <w:r>
        <w:separator/>
      </w:r>
    </w:p>
  </w:footnote>
  <w:footnote w:type="continuationSeparator" w:id="0">
    <w:p w:rsidR="007D5234" w:rsidRDefault="007D523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CEE"/>
    <w:rsid w:val="00231A20"/>
    <w:rsid w:val="002554CD"/>
    <w:rsid w:val="00293B83"/>
    <w:rsid w:val="002B4294"/>
    <w:rsid w:val="00333D0D"/>
    <w:rsid w:val="004C049F"/>
    <w:rsid w:val="005000E2"/>
    <w:rsid w:val="006A3CE7"/>
    <w:rsid w:val="007D5234"/>
    <w:rsid w:val="007E1CEE"/>
    <w:rsid w:val="008B187D"/>
    <w:rsid w:val="00C6554A"/>
    <w:rsid w:val="00E00265"/>
    <w:rsid w:val="00E41259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0B005"/>
  <w15:chartTrackingRefBased/>
  <w15:docId w15:val="{BAF07358-4273-43FE-9CFD-66785027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ti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4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Castiel Li</dc:creator>
  <cp:keywords/>
  <dc:description/>
  <cp:lastModifiedBy>Castiel Li</cp:lastModifiedBy>
  <cp:revision>3</cp:revision>
  <dcterms:created xsi:type="dcterms:W3CDTF">2017-05-19T20:40:00Z</dcterms:created>
  <dcterms:modified xsi:type="dcterms:W3CDTF">2017-07-08T20:34:00Z</dcterms:modified>
</cp:coreProperties>
</file>