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Pr="008B5277" w:rsidRDefault="00C6554A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bookmarkEnd w:id="0"/>
    <w:bookmarkEnd w:id="1"/>
    <w:bookmarkEnd w:id="2"/>
    <w:bookmarkEnd w:id="3"/>
    <w:bookmarkEnd w:id="4"/>
    <w:p w:rsidR="00F8010A" w:rsidRDefault="00F8010A" w:rsidP="00C6554A">
      <w:pPr>
        <w:pStyle w:val="Title"/>
      </w:pPr>
      <w:r w:rsidRPr="00F8010A">
        <w:rPr>
          <w:noProof/>
        </w:rPr>
        <w:drawing>
          <wp:inline distT="0" distB="0" distL="0" distR="0" wp14:anchorId="56FB63FD" wp14:editId="0537BE5A">
            <wp:extent cx="5486400" cy="3137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10A" w:rsidRDefault="00F8010A" w:rsidP="00C6554A">
      <w:pPr>
        <w:pStyle w:val="Title"/>
      </w:pPr>
    </w:p>
    <w:p w:rsidR="00F8010A" w:rsidRDefault="00F8010A" w:rsidP="00C6554A">
      <w:pPr>
        <w:pStyle w:val="Title"/>
      </w:pPr>
    </w:p>
    <w:p w:rsidR="00C6554A" w:rsidRDefault="00F8010A" w:rsidP="00C6554A">
      <w:pPr>
        <w:pStyle w:val="Title"/>
      </w:pPr>
      <w:r>
        <w:t>Assignment 1</w:t>
      </w:r>
    </w:p>
    <w:p w:rsidR="00F8010A" w:rsidRDefault="00F8010A" w:rsidP="00C6554A">
      <w:pPr>
        <w:pStyle w:val="Title"/>
      </w:pPr>
      <w:r>
        <w:t>Object Oriented Analysis/Design</w:t>
      </w:r>
    </w:p>
    <w:p w:rsidR="00C6554A" w:rsidRPr="00D5413C" w:rsidRDefault="00C6554A" w:rsidP="00C6554A">
      <w:pPr>
        <w:pStyle w:val="Subtitle"/>
      </w:pPr>
    </w:p>
    <w:p w:rsidR="00C6554A" w:rsidRDefault="00F8010A" w:rsidP="00C6554A">
      <w:pPr>
        <w:pStyle w:val="ContactInfo"/>
      </w:pPr>
      <w:r>
        <w:t>Castiel Li</w:t>
      </w:r>
      <w:r w:rsidR="00C6554A">
        <w:t xml:space="preserve"> | </w:t>
      </w:r>
      <w:r>
        <w:t>COMP 3831</w:t>
      </w:r>
      <w:r w:rsidR="00C6554A">
        <w:t xml:space="preserve"> |</w:t>
      </w:r>
      <w:r w:rsidR="00C6554A" w:rsidRPr="00D5413C">
        <w:t xml:space="preserve"> </w:t>
      </w:r>
      <w:r>
        <w:t>June 8, 2017</w:t>
      </w:r>
      <w:r w:rsidR="00C6554A">
        <w:br w:type="page"/>
      </w:r>
    </w:p>
    <w:p w:rsidR="00C6554A" w:rsidRDefault="00F8010A" w:rsidP="00C6554A">
      <w:pPr>
        <w:pStyle w:val="Heading1"/>
      </w:pPr>
      <w:r>
        <w:lastRenderedPageBreak/>
        <w:t>Use Case Model</w:t>
      </w:r>
    </w:p>
    <w:p w:rsidR="00F8010A" w:rsidRDefault="00F8010A" w:rsidP="00F8010A">
      <w:pPr>
        <w:pStyle w:val="Heading2"/>
      </w:pPr>
      <w:r>
        <w:t>LIst of actors</w:t>
      </w:r>
    </w:p>
    <w:p w:rsidR="00F8010A" w:rsidRDefault="00F8010A" w:rsidP="00F8010A">
      <w:r>
        <w:t>Student: Students can request course catalog, take up to five courses, two addition alternative choices incase class is full or canceled, add or drop courses or change sections.</w:t>
      </w:r>
    </w:p>
    <w:p w:rsidR="00F8010A" w:rsidRDefault="00F8010A" w:rsidP="00F8010A">
      <w:r>
        <w:t>Ins</w:t>
      </w:r>
      <w:r w:rsidR="00C75B50">
        <w:t>tructor: Teach courses (Check which course are they teaching), access to information of students</w:t>
      </w:r>
      <w:r>
        <w:t xml:space="preserve"> in the class</w:t>
      </w:r>
      <w:r w:rsidR="00C75B50">
        <w:t>.</w:t>
      </w:r>
    </w:p>
    <w:p w:rsidR="00C75B50" w:rsidRDefault="00C75B50" w:rsidP="00F8010A">
      <w:r>
        <w:t>Administrator: Schedule course sections for the system.</w:t>
      </w:r>
    </w:p>
    <w:p w:rsidR="00357CBF" w:rsidRPr="00F8010A" w:rsidRDefault="00357CBF" w:rsidP="00F8010A">
      <w:r>
        <w:t>Billing System: After student register for the course they want, billing system will generate the billing information and sent it to the student.</w:t>
      </w:r>
    </w:p>
    <w:p w:rsidR="00C6554A" w:rsidRPr="00514122" w:rsidRDefault="00C6554A" w:rsidP="00C75B50">
      <w:pPr>
        <w:pStyle w:val="Heading2"/>
      </w:pPr>
    </w:p>
    <w:p w:rsidR="00C6554A" w:rsidRPr="00D5413C" w:rsidRDefault="00C75B50" w:rsidP="00C6554A">
      <w:pPr>
        <w:pStyle w:val="Heading2"/>
      </w:pPr>
      <w:r>
        <w:t>Actor – goal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C75B50" w:rsidTr="00F456C7">
        <w:tc>
          <w:tcPr>
            <w:tcW w:w="4315" w:type="dxa"/>
            <w:shd w:val="clear" w:color="auto" w:fill="60B4FF" w:themeFill="background2" w:themeFillShade="BF"/>
          </w:tcPr>
          <w:p w:rsidR="00C75B50" w:rsidRPr="00F456C7" w:rsidRDefault="00C75B50" w:rsidP="00F456C7">
            <w:pPr>
              <w:jc w:val="center"/>
              <w:rPr>
                <w:highlight w:val="green"/>
              </w:rPr>
            </w:pPr>
            <w:r w:rsidRPr="00F456C7">
              <w:t>Actors</w:t>
            </w:r>
          </w:p>
        </w:tc>
        <w:tc>
          <w:tcPr>
            <w:tcW w:w="4315" w:type="dxa"/>
            <w:shd w:val="clear" w:color="auto" w:fill="60B4FF" w:themeFill="background2" w:themeFillShade="BF"/>
          </w:tcPr>
          <w:p w:rsidR="00C75B50" w:rsidRPr="00F456C7" w:rsidRDefault="00C75B50" w:rsidP="00F456C7">
            <w:pPr>
              <w:jc w:val="center"/>
              <w:rPr>
                <w:highlight w:val="green"/>
              </w:rPr>
            </w:pPr>
            <w:r w:rsidRPr="00F456C7">
              <w:t>Goals</w:t>
            </w:r>
          </w:p>
        </w:tc>
      </w:tr>
      <w:tr w:rsidR="00C75B50" w:rsidTr="00C75B50">
        <w:tc>
          <w:tcPr>
            <w:tcW w:w="4315" w:type="dxa"/>
          </w:tcPr>
          <w:p w:rsidR="00C75B50" w:rsidRDefault="00C75B50" w:rsidP="00F456C7">
            <w:pPr>
              <w:jc w:val="center"/>
            </w:pPr>
            <w:r>
              <w:t>Student</w:t>
            </w:r>
          </w:p>
        </w:tc>
        <w:tc>
          <w:tcPr>
            <w:tcW w:w="4315" w:type="dxa"/>
          </w:tcPr>
          <w:p w:rsidR="00C75B50" w:rsidRDefault="00C75B50" w:rsidP="00C75B50">
            <w:r>
              <w:t>- Request course catalog</w:t>
            </w:r>
          </w:p>
          <w:p w:rsidR="00C75B50" w:rsidRDefault="00C75B50" w:rsidP="00C75B50">
            <w:r>
              <w:t>- Register section</w:t>
            </w:r>
          </w:p>
          <w:p w:rsidR="00C75B50" w:rsidRDefault="00C75B50" w:rsidP="00C75B50">
            <w:r>
              <w:t>- Register for alternative choices section</w:t>
            </w:r>
          </w:p>
          <w:p w:rsidR="00C75B50" w:rsidRDefault="00C75B50" w:rsidP="00C75B50">
            <w:r>
              <w:t>- Add, Drop or change section</w:t>
            </w:r>
          </w:p>
        </w:tc>
      </w:tr>
      <w:tr w:rsidR="00C75B50" w:rsidTr="00C75B50">
        <w:tc>
          <w:tcPr>
            <w:tcW w:w="4315" w:type="dxa"/>
          </w:tcPr>
          <w:p w:rsidR="00C75B50" w:rsidRDefault="00C75B50" w:rsidP="00F456C7">
            <w:pPr>
              <w:jc w:val="center"/>
            </w:pPr>
            <w:r>
              <w:t>Instructor</w:t>
            </w:r>
          </w:p>
        </w:tc>
        <w:tc>
          <w:tcPr>
            <w:tcW w:w="4315" w:type="dxa"/>
          </w:tcPr>
          <w:p w:rsidR="00C75B50" w:rsidRDefault="00C75B50" w:rsidP="00C75B50">
            <w:r>
              <w:t>- Check sections to teach</w:t>
            </w:r>
          </w:p>
          <w:p w:rsidR="00C75B50" w:rsidRDefault="00C75B50" w:rsidP="00C75B50">
            <w:r>
              <w:t>- Check student list for the class</w:t>
            </w:r>
          </w:p>
        </w:tc>
      </w:tr>
      <w:tr w:rsidR="00C75B50" w:rsidTr="00C75B50">
        <w:tc>
          <w:tcPr>
            <w:tcW w:w="4315" w:type="dxa"/>
          </w:tcPr>
          <w:p w:rsidR="00C75B50" w:rsidRDefault="00C75B50" w:rsidP="00F456C7">
            <w:pPr>
              <w:jc w:val="center"/>
            </w:pPr>
            <w:r>
              <w:t>Administrator</w:t>
            </w:r>
          </w:p>
        </w:tc>
        <w:tc>
          <w:tcPr>
            <w:tcW w:w="4315" w:type="dxa"/>
          </w:tcPr>
          <w:p w:rsidR="00C75B50" w:rsidRDefault="00C75B50" w:rsidP="00F456C7">
            <w:r>
              <w:t xml:space="preserve">- </w:t>
            </w:r>
            <w:r w:rsidR="00F456C7">
              <w:t>Input data for course section</w:t>
            </w:r>
          </w:p>
          <w:p w:rsidR="00F456C7" w:rsidRDefault="00F456C7" w:rsidP="00F456C7">
            <w:r>
              <w:t>- Delete data from system</w:t>
            </w:r>
          </w:p>
          <w:p w:rsidR="00F456C7" w:rsidRDefault="00F456C7" w:rsidP="00F456C7">
            <w:r>
              <w:t>- Make changes of data in system</w:t>
            </w:r>
          </w:p>
        </w:tc>
      </w:tr>
      <w:tr w:rsidR="00357CBF" w:rsidTr="00C75B50">
        <w:tc>
          <w:tcPr>
            <w:tcW w:w="4315" w:type="dxa"/>
          </w:tcPr>
          <w:p w:rsidR="00357CBF" w:rsidRDefault="00357CBF" w:rsidP="00F456C7">
            <w:pPr>
              <w:jc w:val="center"/>
            </w:pPr>
            <w:r>
              <w:t>Billing System</w:t>
            </w:r>
          </w:p>
        </w:tc>
        <w:tc>
          <w:tcPr>
            <w:tcW w:w="4315" w:type="dxa"/>
          </w:tcPr>
          <w:p w:rsidR="00357CBF" w:rsidRDefault="00357CBF" w:rsidP="00357CBF">
            <w:r>
              <w:t>- Generate balance due for student depends the course student registered</w:t>
            </w:r>
          </w:p>
        </w:tc>
      </w:tr>
    </w:tbl>
    <w:p w:rsidR="00AD186D" w:rsidRDefault="00AD186D" w:rsidP="00C75B50"/>
    <w:p w:rsidR="00F456C7" w:rsidRDefault="00F456C7" w:rsidP="00F456C7">
      <w:pPr>
        <w:pStyle w:val="Heading2"/>
      </w:pPr>
      <w:r>
        <w:t>List of use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2551"/>
        <w:gridCol w:w="2965"/>
      </w:tblGrid>
      <w:tr w:rsidR="00F456C7" w:rsidTr="00752A53">
        <w:tc>
          <w:tcPr>
            <w:tcW w:w="1413" w:type="dxa"/>
            <w:shd w:val="clear" w:color="auto" w:fill="60B4FF" w:themeFill="background2" w:themeFillShade="BF"/>
          </w:tcPr>
          <w:p w:rsidR="00F456C7" w:rsidRDefault="00F456C7" w:rsidP="00F456C7">
            <w:pPr>
              <w:jc w:val="center"/>
            </w:pPr>
            <w:r>
              <w:t>Use Case ID</w:t>
            </w:r>
          </w:p>
        </w:tc>
        <w:tc>
          <w:tcPr>
            <w:tcW w:w="1701" w:type="dxa"/>
            <w:shd w:val="clear" w:color="auto" w:fill="60B4FF" w:themeFill="background2" w:themeFillShade="BF"/>
          </w:tcPr>
          <w:p w:rsidR="00F456C7" w:rsidRDefault="00F456C7" w:rsidP="00F456C7">
            <w:pPr>
              <w:jc w:val="center"/>
            </w:pPr>
            <w:r>
              <w:t>Primary Actor</w:t>
            </w:r>
          </w:p>
        </w:tc>
        <w:tc>
          <w:tcPr>
            <w:tcW w:w="2551" w:type="dxa"/>
            <w:shd w:val="clear" w:color="auto" w:fill="60B4FF" w:themeFill="background2" w:themeFillShade="BF"/>
          </w:tcPr>
          <w:p w:rsidR="00F456C7" w:rsidRDefault="00F456C7" w:rsidP="00F456C7">
            <w:pPr>
              <w:jc w:val="center"/>
            </w:pPr>
            <w:r>
              <w:t>Use Case Name</w:t>
            </w:r>
          </w:p>
        </w:tc>
        <w:tc>
          <w:tcPr>
            <w:tcW w:w="2965" w:type="dxa"/>
            <w:shd w:val="clear" w:color="auto" w:fill="60B4FF" w:themeFill="background2" w:themeFillShade="BF"/>
          </w:tcPr>
          <w:p w:rsidR="00F456C7" w:rsidRDefault="00F456C7" w:rsidP="00F456C7">
            <w:pPr>
              <w:jc w:val="center"/>
            </w:pPr>
            <w:r>
              <w:t>Goal</w:t>
            </w:r>
          </w:p>
        </w:tc>
      </w:tr>
      <w:tr w:rsidR="00F456C7" w:rsidTr="00752A53">
        <w:tc>
          <w:tcPr>
            <w:tcW w:w="1413" w:type="dxa"/>
          </w:tcPr>
          <w:p w:rsidR="00F456C7" w:rsidRDefault="00F456C7" w:rsidP="00F456C7">
            <w:r>
              <w:t xml:space="preserve">UC </w:t>
            </w:r>
            <w:r w:rsidRPr="00F456C7">
              <w:rPr>
                <w:sz w:val="28"/>
              </w:rPr>
              <w:t>1</w:t>
            </w:r>
          </w:p>
        </w:tc>
        <w:tc>
          <w:tcPr>
            <w:tcW w:w="1701" w:type="dxa"/>
          </w:tcPr>
          <w:p w:rsidR="00F456C7" w:rsidRDefault="00F456C7" w:rsidP="00F456C7">
            <w:r>
              <w:t>Student</w:t>
            </w:r>
          </w:p>
        </w:tc>
        <w:tc>
          <w:tcPr>
            <w:tcW w:w="2551" w:type="dxa"/>
          </w:tcPr>
          <w:p w:rsidR="00F456C7" w:rsidRDefault="00F456C7" w:rsidP="00F456C7">
            <w:r>
              <w:t>Request Course Catalog</w:t>
            </w:r>
          </w:p>
        </w:tc>
        <w:tc>
          <w:tcPr>
            <w:tcW w:w="2965" w:type="dxa"/>
          </w:tcPr>
          <w:p w:rsidR="00F456C7" w:rsidRDefault="00357CBF" w:rsidP="00F456C7">
            <w:r>
              <w:t>System provide information of each course such as instructor, department and prerequisites</w:t>
            </w:r>
          </w:p>
        </w:tc>
      </w:tr>
      <w:tr w:rsidR="00F456C7" w:rsidTr="00752A53">
        <w:tc>
          <w:tcPr>
            <w:tcW w:w="1413" w:type="dxa"/>
          </w:tcPr>
          <w:p w:rsidR="00F456C7" w:rsidRDefault="00F456C7" w:rsidP="00F456C7">
            <w:r>
              <w:t>UC 2</w:t>
            </w:r>
          </w:p>
        </w:tc>
        <w:tc>
          <w:tcPr>
            <w:tcW w:w="1701" w:type="dxa"/>
          </w:tcPr>
          <w:p w:rsidR="00F456C7" w:rsidRDefault="00F456C7" w:rsidP="00F456C7">
            <w:r>
              <w:t>Student</w:t>
            </w:r>
          </w:p>
        </w:tc>
        <w:tc>
          <w:tcPr>
            <w:tcW w:w="2551" w:type="dxa"/>
          </w:tcPr>
          <w:p w:rsidR="00F456C7" w:rsidRDefault="00357CBF" w:rsidP="00F456C7">
            <w:r>
              <w:t>Register section</w:t>
            </w:r>
          </w:p>
        </w:tc>
        <w:tc>
          <w:tcPr>
            <w:tcW w:w="2965" w:type="dxa"/>
          </w:tcPr>
          <w:p w:rsidR="00F456C7" w:rsidRDefault="00357CBF" w:rsidP="00F456C7">
            <w:r>
              <w:t>System add student to the list for the section he/she desired</w:t>
            </w:r>
          </w:p>
        </w:tc>
      </w:tr>
      <w:tr w:rsidR="00F456C7" w:rsidTr="00752A53">
        <w:tc>
          <w:tcPr>
            <w:tcW w:w="1413" w:type="dxa"/>
            <w:tcBorders>
              <w:bottom w:val="single" w:sz="4" w:space="0" w:color="auto"/>
            </w:tcBorders>
          </w:tcPr>
          <w:p w:rsidR="00F456C7" w:rsidRDefault="00F456C7" w:rsidP="00F456C7">
            <w:r>
              <w:t>UC 3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F456C7" w:rsidRDefault="00357CBF" w:rsidP="00F456C7">
            <w:r>
              <w:t>Student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F456C7" w:rsidRDefault="00357CBF" w:rsidP="00F456C7">
            <w:r>
              <w:t>Delete section</w:t>
            </w:r>
          </w:p>
        </w:tc>
        <w:tc>
          <w:tcPr>
            <w:tcW w:w="2965" w:type="dxa"/>
            <w:tcBorders>
              <w:bottom w:val="single" w:sz="4" w:space="0" w:color="auto"/>
            </w:tcBorders>
          </w:tcPr>
          <w:p w:rsidR="00F456C7" w:rsidRDefault="00357CBF" w:rsidP="00F456C7">
            <w:r>
              <w:t xml:space="preserve">System delete </w:t>
            </w:r>
            <w:r w:rsidR="00752A53">
              <w:t>student from</w:t>
            </w:r>
            <w:r>
              <w:t xml:space="preserve"> the section he/she decide to drop off</w:t>
            </w:r>
          </w:p>
        </w:tc>
      </w:tr>
      <w:tr w:rsidR="00752A53" w:rsidTr="00752A53">
        <w:tc>
          <w:tcPr>
            <w:tcW w:w="14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52A53" w:rsidRDefault="00752A53" w:rsidP="00F456C7"/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52A53" w:rsidRDefault="00752A53" w:rsidP="00F456C7"/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52A53" w:rsidRDefault="00752A53" w:rsidP="00F456C7"/>
        </w:tc>
        <w:tc>
          <w:tcPr>
            <w:tcW w:w="29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52A53" w:rsidRDefault="00752A53" w:rsidP="00F456C7"/>
        </w:tc>
      </w:tr>
      <w:tr w:rsidR="00F456C7" w:rsidTr="00752A53">
        <w:tc>
          <w:tcPr>
            <w:tcW w:w="1413" w:type="dxa"/>
            <w:tcBorders>
              <w:top w:val="nil"/>
            </w:tcBorders>
          </w:tcPr>
          <w:p w:rsidR="00F456C7" w:rsidRDefault="00F456C7" w:rsidP="00F456C7">
            <w:r>
              <w:lastRenderedPageBreak/>
              <w:t>UC 4</w:t>
            </w:r>
          </w:p>
        </w:tc>
        <w:tc>
          <w:tcPr>
            <w:tcW w:w="1701" w:type="dxa"/>
            <w:tcBorders>
              <w:top w:val="nil"/>
            </w:tcBorders>
          </w:tcPr>
          <w:p w:rsidR="00F456C7" w:rsidRDefault="00752A53" w:rsidP="00F456C7">
            <w:r>
              <w:t>Student</w:t>
            </w:r>
          </w:p>
        </w:tc>
        <w:tc>
          <w:tcPr>
            <w:tcW w:w="2551" w:type="dxa"/>
            <w:tcBorders>
              <w:top w:val="nil"/>
            </w:tcBorders>
          </w:tcPr>
          <w:p w:rsidR="00F456C7" w:rsidRDefault="00752A53" w:rsidP="00F456C7">
            <w:r>
              <w:t>Change section</w:t>
            </w:r>
          </w:p>
        </w:tc>
        <w:tc>
          <w:tcPr>
            <w:tcW w:w="2965" w:type="dxa"/>
            <w:tcBorders>
              <w:top w:val="nil"/>
            </w:tcBorders>
          </w:tcPr>
          <w:p w:rsidR="00F456C7" w:rsidRDefault="00752A53" w:rsidP="00F456C7">
            <w:r>
              <w:t>System delete student from the list of the old section and add the same student to the new section he/she desired</w:t>
            </w:r>
          </w:p>
        </w:tc>
      </w:tr>
      <w:tr w:rsidR="00F456C7" w:rsidTr="00752A53">
        <w:tc>
          <w:tcPr>
            <w:tcW w:w="1413" w:type="dxa"/>
          </w:tcPr>
          <w:p w:rsidR="00F456C7" w:rsidRDefault="00F456C7" w:rsidP="00F456C7">
            <w:r>
              <w:t>UC 5</w:t>
            </w:r>
          </w:p>
        </w:tc>
        <w:tc>
          <w:tcPr>
            <w:tcW w:w="1701" w:type="dxa"/>
          </w:tcPr>
          <w:p w:rsidR="00F456C7" w:rsidRDefault="00752A53" w:rsidP="00F456C7">
            <w:r>
              <w:t>Instructor</w:t>
            </w:r>
          </w:p>
        </w:tc>
        <w:tc>
          <w:tcPr>
            <w:tcW w:w="2551" w:type="dxa"/>
          </w:tcPr>
          <w:p w:rsidR="00F456C7" w:rsidRDefault="00147384" w:rsidP="00F456C7">
            <w:r>
              <w:t>Add Course Section to Teach</w:t>
            </w:r>
          </w:p>
        </w:tc>
        <w:tc>
          <w:tcPr>
            <w:tcW w:w="2965" w:type="dxa"/>
          </w:tcPr>
          <w:p w:rsidR="00F456C7" w:rsidRDefault="00752A53" w:rsidP="00F456C7">
            <w:r>
              <w:t xml:space="preserve">System provide the information for all the section </w:t>
            </w:r>
            <w:r w:rsidR="00EE2759">
              <w:t>and instructor will select the ones she/he will be teaching.</w:t>
            </w:r>
          </w:p>
        </w:tc>
      </w:tr>
      <w:tr w:rsidR="00F456C7" w:rsidTr="00752A53">
        <w:tc>
          <w:tcPr>
            <w:tcW w:w="1413" w:type="dxa"/>
          </w:tcPr>
          <w:p w:rsidR="00F456C7" w:rsidRDefault="00F456C7" w:rsidP="00F456C7">
            <w:r>
              <w:t>UC 6</w:t>
            </w:r>
          </w:p>
        </w:tc>
        <w:tc>
          <w:tcPr>
            <w:tcW w:w="1701" w:type="dxa"/>
          </w:tcPr>
          <w:p w:rsidR="00F456C7" w:rsidRDefault="00752A53" w:rsidP="00F456C7">
            <w:r>
              <w:t>Instructor</w:t>
            </w:r>
          </w:p>
        </w:tc>
        <w:tc>
          <w:tcPr>
            <w:tcW w:w="2551" w:type="dxa"/>
          </w:tcPr>
          <w:p w:rsidR="00F456C7" w:rsidRDefault="00752A53" w:rsidP="00F456C7">
            <w:r>
              <w:t>Check class member information</w:t>
            </w:r>
          </w:p>
        </w:tc>
        <w:tc>
          <w:tcPr>
            <w:tcW w:w="2965" w:type="dxa"/>
          </w:tcPr>
          <w:p w:rsidR="00F456C7" w:rsidRDefault="00752A53" w:rsidP="00F456C7">
            <w:r>
              <w:t>System provide a list of students who is taking the section that the instructor is teaching</w:t>
            </w:r>
          </w:p>
        </w:tc>
      </w:tr>
      <w:tr w:rsidR="00F456C7" w:rsidTr="00752A53">
        <w:tc>
          <w:tcPr>
            <w:tcW w:w="1413" w:type="dxa"/>
          </w:tcPr>
          <w:p w:rsidR="00F456C7" w:rsidRDefault="00F456C7" w:rsidP="00F456C7">
            <w:r>
              <w:t>UC 7</w:t>
            </w:r>
          </w:p>
        </w:tc>
        <w:tc>
          <w:tcPr>
            <w:tcW w:w="1701" w:type="dxa"/>
          </w:tcPr>
          <w:p w:rsidR="00F456C7" w:rsidRDefault="00D8046C" w:rsidP="00F456C7">
            <w:r>
              <w:t>Administer</w:t>
            </w:r>
          </w:p>
        </w:tc>
        <w:tc>
          <w:tcPr>
            <w:tcW w:w="2551" w:type="dxa"/>
          </w:tcPr>
          <w:p w:rsidR="00F456C7" w:rsidRDefault="00B52FC2" w:rsidP="00F456C7">
            <w:r>
              <w:t>Upload new course</w:t>
            </w:r>
          </w:p>
        </w:tc>
        <w:tc>
          <w:tcPr>
            <w:tcW w:w="2965" w:type="dxa"/>
          </w:tcPr>
          <w:p w:rsidR="00F456C7" w:rsidRDefault="00D8046C" w:rsidP="00F456C7">
            <w:r>
              <w:t xml:space="preserve">System will take the input and update the database for </w:t>
            </w:r>
            <w:r w:rsidR="00B52FC2">
              <w:t>new course</w:t>
            </w:r>
          </w:p>
        </w:tc>
      </w:tr>
      <w:tr w:rsidR="00B52FC2" w:rsidTr="00752A53">
        <w:tc>
          <w:tcPr>
            <w:tcW w:w="1413" w:type="dxa"/>
          </w:tcPr>
          <w:p w:rsidR="00B52FC2" w:rsidRDefault="00B52FC2" w:rsidP="00F456C7">
            <w:r>
              <w:t>UC 8</w:t>
            </w:r>
          </w:p>
        </w:tc>
        <w:tc>
          <w:tcPr>
            <w:tcW w:w="1701" w:type="dxa"/>
          </w:tcPr>
          <w:p w:rsidR="00B52FC2" w:rsidRDefault="00B52FC2" w:rsidP="00F456C7">
            <w:r>
              <w:t>Administer</w:t>
            </w:r>
          </w:p>
        </w:tc>
        <w:tc>
          <w:tcPr>
            <w:tcW w:w="2551" w:type="dxa"/>
          </w:tcPr>
          <w:p w:rsidR="00B52FC2" w:rsidRDefault="00B52FC2" w:rsidP="00F456C7">
            <w:r>
              <w:t>Delete sections</w:t>
            </w:r>
          </w:p>
        </w:tc>
        <w:tc>
          <w:tcPr>
            <w:tcW w:w="2965" w:type="dxa"/>
          </w:tcPr>
          <w:p w:rsidR="00B52FC2" w:rsidRDefault="00B52FC2" w:rsidP="00F456C7">
            <w:r>
              <w:t>System will delete the sections of administers choice. (Section has less than 5 students etc)</w:t>
            </w:r>
          </w:p>
        </w:tc>
      </w:tr>
      <w:tr w:rsidR="00B52FC2" w:rsidTr="00752A53">
        <w:tc>
          <w:tcPr>
            <w:tcW w:w="1413" w:type="dxa"/>
          </w:tcPr>
          <w:p w:rsidR="00B52FC2" w:rsidRDefault="00B52FC2" w:rsidP="00F456C7">
            <w:r>
              <w:t>UC 9</w:t>
            </w:r>
          </w:p>
        </w:tc>
        <w:tc>
          <w:tcPr>
            <w:tcW w:w="1701" w:type="dxa"/>
          </w:tcPr>
          <w:p w:rsidR="00B52FC2" w:rsidRDefault="00B52FC2" w:rsidP="00F456C7">
            <w:r>
              <w:t>Administer</w:t>
            </w:r>
          </w:p>
        </w:tc>
        <w:tc>
          <w:tcPr>
            <w:tcW w:w="2551" w:type="dxa"/>
          </w:tcPr>
          <w:p w:rsidR="00B52FC2" w:rsidRDefault="00B52FC2" w:rsidP="00F456C7">
            <w:r>
              <w:t>Change information of an existing course</w:t>
            </w:r>
          </w:p>
        </w:tc>
        <w:tc>
          <w:tcPr>
            <w:tcW w:w="2965" w:type="dxa"/>
          </w:tcPr>
          <w:p w:rsidR="00B52FC2" w:rsidRDefault="00B52FC2" w:rsidP="00F456C7">
            <w:r>
              <w:t xml:space="preserve">System will change the information regarding </w:t>
            </w:r>
            <w:proofErr w:type="gramStart"/>
            <w:r>
              <w:t>an</w:t>
            </w:r>
            <w:proofErr w:type="gramEnd"/>
            <w:r>
              <w:t xml:space="preserve"> section by administers needs.</w:t>
            </w:r>
          </w:p>
        </w:tc>
      </w:tr>
      <w:tr w:rsidR="00D8046C" w:rsidTr="00752A53">
        <w:tc>
          <w:tcPr>
            <w:tcW w:w="1413" w:type="dxa"/>
          </w:tcPr>
          <w:p w:rsidR="00D8046C" w:rsidRDefault="00B52FC2" w:rsidP="00F456C7">
            <w:r>
              <w:t>UC 10</w:t>
            </w:r>
          </w:p>
        </w:tc>
        <w:tc>
          <w:tcPr>
            <w:tcW w:w="1701" w:type="dxa"/>
          </w:tcPr>
          <w:p w:rsidR="00D8046C" w:rsidRDefault="00F166BF" w:rsidP="00F456C7">
            <w:r>
              <w:t>Billing system</w:t>
            </w:r>
          </w:p>
        </w:tc>
        <w:tc>
          <w:tcPr>
            <w:tcW w:w="2551" w:type="dxa"/>
          </w:tcPr>
          <w:p w:rsidR="00D8046C" w:rsidRDefault="00F166BF" w:rsidP="00F456C7">
            <w:r>
              <w:t>Sent out billing information</w:t>
            </w:r>
          </w:p>
        </w:tc>
        <w:tc>
          <w:tcPr>
            <w:tcW w:w="2965" w:type="dxa"/>
          </w:tcPr>
          <w:p w:rsidR="00D8046C" w:rsidRDefault="00F166BF" w:rsidP="00F456C7">
            <w:r>
              <w:t xml:space="preserve">System will </w:t>
            </w:r>
            <w:r w:rsidR="00E11217">
              <w:t>have sent</w:t>
            </w:r>
            <w:r>
              <w:t xml:space="preserve"> out the billing information to student who register for sections </w:t>
            </w:r>
          </w:p>
        </w:tc>
      </w:tr>
    </w:tbl>
    <w:p w:rsidR="00F456C7" w:rsidRDefault="00F456C7" w:rsidP="00F456C7"/>
    <w:p w:rsidR="00F166BF" w:rsidRDefault="00F166BF" w:rsidP="00F166BF">
      <w:pPr>
        <w:pStyle w:val="Heading2"/>
      </w:pPr>
      <w:r>
        <w:t>Fully dressed use case document</w:t>
      </w:r>
    </w:p>
    <w:p w:rsidR="00F166BF" w:rsidRPr="000058AA" w:rsidRDefault="00C15129" w:rsidP="00F166BF">
      <w:pPr>
        <w:rPr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t>Name:</w:t>
      </w:r>
    </w:p>
    <w:p w:rsidR="00F166BF" w:rsidRPr="00F166BF" w:rsidRDefault="00147384" w:rsidP="00F166BF">
      <w:pPr>
        <w:rPr>
          <w:u w:val="single"/>
          <w:lang w:val="en-CA"/>
        </w:rPr>
      </w:pPr>
      <w:r>
        <w:rPr>
          <w:u w:val="single"/>
          <w:lang w:val="en-CA"/>
        </w:rPr>
        <w:t>Add Course Section to Teach</w:t>
      </w:r>
    </w:p>
    <w:p w:rsidR="00F166BF" w:rsidRPr="000058AA" w:rsidRDefault="00F166BF" w:rsidP="00F166BF">
      <w:pPr>
        <w:rPr>
          <w:b/>
          <w:sz w:val="28"/>
          <w:szCs w:val="28"/>
          <w:lang w:val="en-CA"/>
        </w:rPr>
      </w:pPr>
      <w:r w:rsidRPr="000058AA">
        <w:rPr>
          <w:b/>
          <w:sz w:val="28"/>
          <w:szCs w:val="28"/>
          <w:lang w:val="en-CA"/>
        </w:rPr>
        <w:t xml:space="preserve">Description: </w:t>
      </w:r>
    </w:p>
    <w:p w:rsidR="000058AA" w:rsidRDefault="00E070E8" w:rsidP="00F166BF">
      <w:pPr>
        <w:rPr>
          <w:u w:val="single"/>
          <w:lang w:val="en-CA"/>
        </w:rPr>
      </w:pPr>
      <w:r w:rsidRPr="00F166BF">
        <w:rPr>
          <w:u w:val="single"/>
          <w:lang w:val="en-CA"/>
        </w:rPr>
        <w:t>An</w:t>
      </w:r>
      <w:r w:rsidR="00F166BF" w:rsidRPr="00F166BF">
        <w:rPr>
          <w:u w:val="single"/>
          <w:lang w:val="en-CA"/>
        </w:rPr>
        <w:t xml:space="preserve"> </w:t>
      </w:r>
      <w:r>
        <w:rPr>
          <w:u w:val="single"/>
          <w:lang w:val="en-CA"/>
        </w:rPr>
        <w:t>i</w:t>
      </w:r>
      <w:r w:rsidR="00147384">
        <w:rPr>
          <w:u w:val="single"/>
          <w:lang w:val="en-CA"/>
        </w:rPr>
        <w:t>n</w:t>
      </w:r>
      <w:r>
        <w:rPr>
          <w:u w:val="single"/>
          <w:lang w:val="en-CA"/>
        </w:rPr>
        <w:t xml:space="preserve">structor </w:t>
      </w:r>
      <w:r w:rsidR="00B52FC2">
        <w:rPr>
          <w:u w:val="single"/>
          <w:lang w:val="en-CA"/>
        </w:rPr>
        <w:t>adds</w:t>
      </w:r>
      <w:r>
        <w:rPr>
          <w:u w:val="single"/>
          <w:lang w:val="en-CA"/>
        </w:rPr>
        <w:t xml:space="preserve"> a section to teach by the Course ID, Section ID.</w:t>
      </w:r>
    </w:p>
    <w:p w:rsidR="00F166BF" w:rsidRPr="000058AA" w:rsidRDefault="00F166BF" w:rsidP="00F166BF">
      <w:pPr>
        <w:rPr>
          <w:b/>
          <w:sz w:val="28"/>
          <w:szCs w:val="28"/>
          <w:lang w:val="en-CA"/>
        </w:rPr>
      </w:pPr>
      <w:r w:rsidRPr="000058AA">
        <w:rPr>
          <w:b/>
          <w:sz w:val="28"/>
          <w:szCs w:val="28"/>
          <w:lang w:val="en-CA"/>
        </w:rPr>
        <w:t xml:space="preserve">Primary Actor: </w:t>
      </w:r>
    </w:p>
    <w:p w:rsidR="00F166BF" w:rsidRPr="00F166BF" w:rsidRDefault="00E070E8" w:rsidP="00F166BF">
      <w:pPr>
        <w:rPr>
          <w:u w:val="single"/>
          <w:lang w:val="en-CA"/>
        </w:rPr>
      </w:pPr>
      <w:r>
        <w:rPr>
          <w:u w:val="single"/>
          <w:lang w:val="en-CA"/>
        </w:rPr>
        <w:t>Instructor</w:t>
      </w:r>
    </w:p>
    <w:p w:rsidR="00F166BF" w:rsidRPr="000058AA" w:rsidRDefault="00F166BF" w:rsidP="00F166BF">
      <w:pPr>
        <w:rPr>
          <w:b/>
          <w:sz w:val="28"/>
          <w:szCs w:val="28"/>
          <w:lang w:val="en-CA"/>
        </w:rPr>
      </w:pPr>
      <w:r w:rsidRPr="000058AA">
        <w:rPr>
          <w:b/>
          <w:sz w:val="28"/>
          <w:szCs w:val="28"/>
          <w:lang w:val="en-CA"/>
        </w:rPr>
        <w:t>Actors:</w:t>
      </w:r>
    </w:p>
    <w:p w:rsidR="00F166BF" w:rsidRPr="00F166BF" w:rsidRDefault="000058AA" w:rsidP="00F166BF">
      <w:pPr>
        <w:rPr>
          <w:u w:val="single"/>
          <w:lang w:val="en-CA"/>
        </w:rPr>
      </w:pPr>
      <w:r>
        <w:rPr>
          <w:u w:val="single"/>
          <w:lang w:val="en-CA"/>
        </w:rPr>
        <w:lastRenderedPageBreak/>
        <w:t>None of other actors involved</w:t>
      </w:r>
    </w:p>
    <w:p w:rsidR="00F166BF" w:rsidRPr="000058AA" w:rsidRDefault="00F166BF" w:rsidP="00F166BF">
      <w:pPr>
        <w:rPr>
          <w:b/>
          <w:sz w:val="28"/>
          <w:szCs w:val="28"/>
          <w:lang w:val="en-CA"/>
        </w:rPr>
      </w:pPr>
      <w:r w:rsidRPr="000058AA">
        <w:rPr>
          <w:b/>
          <w:sz w:val="28"/>
          <w:szCs w:val="28"/>
          <w:lang w:val="en-CA"/>
        </w:rPr>
        <w:t xml:space="preserve">Preconditions: </w:t>
      </w:r>
    </w:p>
    <w:p w:rsidR="00F166BF" w:rsidRPr="000058AA" w:rsidRDefault="00F166BF" w:rsidP="00F166BF">
      <w:pPr>
        <w:rPr>
          <w:u w:val="single"/>
          <w:lang w:val="en-CA"/>
        </w:rPr>
      </w:pPr>
      <w:r w:rsidRPr="00F166BF">
        <w:rPr>
          <w:u w:val="single"/>
          <w:lang w:val="en-CA"/>
        </w:rPr>
        <w:t>System is up and running and the user is authenticated to the system.</w:t>
      </w:r>
    </w:p>
    <w:p w:rsidR="00F166BF" w:rsidRPr="000058AA" w:rsidRDefault="00F166BF" w:rsidP="00F166BF">
      <w:pPr>
        <w:rPr>
          <w:b/>
          <w:sz w:val="28"/>
          <w:szCs w:val="28"/>
          <w:lang w:val="en-CA"/>
        </w:rPr>
      </w:pPr>
      <w:r w:rsidRPr="000058AA">
        <w:rPr>
          <w:b/>
          <w:sz w:val="28"/>
          <w:szCs w:val="28"/>
          <w:lang w:val="en-CA"/>
        </w:rPr>
        <w:t xml:space="preserve">Post-conditions: </w:t>
      </w:r>
    </w:p>
    <w:p w:rsidR="00F166BF" w:rsidRPr="00F166BF" w:rsidRDefault="00F166BF" w:rsidP="00F166BF">
      <w:pPr>
        <w:rPr>
          <w:u w:val="single"/>
          <w:lang w:val="en-CA"/>
        </w:rPr>
      </w:pPr>
      <w:r w:rsidRPr="00F166BF">
        <w:rPr>
          <w:u w:val="single"/>
          <w:lang w:val="en-CA"/>
        </w:rPr>
        <w:t xml:space="preserve">The </w:t>
      </w:r>
      <w:r w:rsidR="000058AA">
        <w:rPr>
          <w:u w:val="single"/>
          <w:lang w:val="en-CA"/>
        </w:rPr>
        <w:t>request</w:t>
      </w:r>
      <w:r w:rsidR="00E070E8">
        <w:rPr>
          <w:u w:val="single"/>
          <w:lang w:val="en-CA"/>
        </w:rPr>
        <w:t xml:space="preserve"> is p</w:t>
      </w:r>
      <w:r w:rsidRPr="00F166BF">
        <w:rPr>
          <w:u w:val="single"/>
          <w:lang w:val="en-CA"/>
        </w:rPr>
        <w:t xml:space="preserve">rocessed </w:t>
      </w:r>
    </w:p>
    <w:p w:rsidR="00F166BF" w:rsidRPr="00F166BF" w:rsidRDefault="00F166BF" w:rsidP="00F166BF">
      <w:pPr>
        <w:rPr>
          <w:u w:val="single"/>
          <w:lang w:val="en-CA"/>
        </w:rPr>
      </w:pPr>
      <w:r w:rsidRPr="00F166BF">
        <w:rPr>
          <w:u w:val="single"/>
          <w:lang w:val="en-CA"/>
        </w:rPr>
        <w:t xml:space="preserve">The </w:t>
      </w:r>
      <w:r w:rsidR="00E070E8">
        <w:rPr>
          <w:u w:val="single"/>
          <w:lang w:val="en-CA"/>
        </w:rPr>
        <w:t>section is added to instructor’s list</w:t>
      </w:r>
    </w:p>
    <w:p w:rsidR="00F166BF" w:rsidRPr="00F166BF" w:rsidRDefault="00E070E8" w:rsidP="00F166BF">
      <w:pPr>
        <w:rPr>
          <w:u w:val="single"/>
          <w:lang w:val="en-CA"/>
        </w:rPr>
      </w:pPr>
      <w:r>
        <w:rPr>
          <w:u w:val="single"/>
          <w:lang w:val="en-CA"/>
        </w:rPr>
        <w:t>All database related updated</w:t>
      </w:r>
    </w:p>
    <w:p w:rsidR="00F166BF" w:rsidRPr="000058AA" w:rsidRDefault="00F166BF" w:rsidP="00F166BF">
      <w:pPr>
        <w:rPr>
          <w:b/>
          <w:sz w:val="28"/>
          <w:szCs w:val="28"/>
          <w:lang w:val="en-CA"/>
        </w:rPr>
      </w:pPr>
      <w:r w:rsidRPr="000058AA">
        <w:rPr>
          <w:b/>
          <w:sz w:val="28"/>
          <w:szCs w:val="28"/>
          <w:lang w:val="en-CA"/>
        </w:rPr>
        <w:t>Main Success Scenario (BASIC FLOW):</w:t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4315"/>
        <w:gridCol w:w="4469"/>
      </w:tblGrid>
      <w:tr w:rsidR="00EE2759" w:rsidTr="002E15E6">
        <w:tc>
          <w:tcPr>
            <w:tcW w:w="4315" w:type="dxa"/>
            <w:shd w:val="clear" w:color="auto" w:fill="60B4FF" w:themeFill="background2" w:themeFillShade="BF"/>
          </w:tcPr>
          <w:p w:rsidR="00EE2759" w:rsidRDefault="00EE2759" w:rsidP="00F166BF">
            <w:pPr>
              <w:rPr>
                <w:lang w:val="en-CA"/>
              </w:rPr>
            </w:pPr>
            <w:r>
              <w:rPr>
                <w:lang w:val="en-CA"/>
              </w:rPr>
              <w:t>Actor Action</w:t>
            </w:r>
          </w:p>
        </w:tc>
        <w:tc>
          <w:tcPr>
            <w:tcW w:w="4469" w:type="dxa"/>
            <w:shd w:val="clear" w:color="auto" w:fill="60B4FF" w:themeFill="background2" w:themeFillShade="BF"/>
          </w:tcPr>
          <w:p w:rsidR="00EE2759" w:rsidRDefault="00EE2759" w:rsidP="00F166BF">
            <w:pPr>
              <w:rPr>
                <w:lang w:val="en-CA"/>
              </w:rPr>
            </w:pPr>
            <w:r>
              <w:rPr>
                <w:lang w:val="en-CA"/>
              </w:rPr>
              <w:t>System Response</w:t>
            </w:r>
          </w:p>
        </w:tc>
      </w:tr>
      <w:tr w:rsidR="00EE2759" w:rsidTr="002E15E6">
        <w:tc>
          <w:tcPr>
            <w:tcW w:w="4315" w:type="dxa"/>
          </w:tcPr>
          <w:p w:rsidR="00EE2759" w:rsidRPr="00EE2759" w:rsidRDefault="00EE2759" w:rsidP="00EE2759">
            <w:pPr>
              <w:rPr>
                <w:lang w:val="en-CA"/>
              </w:rPr>
            </w:pPr>
            <w:r w:rsidRPr="00EE2759">
              <w:rPr>
                <w:lang w:val="en-CA"/>
              </w:rPr>
              <w:t>1.</w:t>
            </w:r>
            <w:r>
              <w:rPr>
                <w:lang w:val="en-CA"/>
              </w:rPr>
              <w:t xml:space="preserve"> This case begins when </w:t>
            </w:r>
            <w:r w:rsidR="00E070E8">
              <w:rPr>
                <w:lang w:val="en-CA"/>
              </w:rPr>
              <w:t>an instructor indicates he/she wishes to add one section from one of the course to teach</w:t>
            </w:r>
          </w:p>
        </w:tc>
        <w:tc>
          <w:tcPr>
            <w:tcW w:w="4469" w:type="dxa"/>
          </w:tcPr>
          <w:p w:rsidR="00EE2759" w:rsidRDefault="00EE2759" w:rsidP="00F166BF">
            <w:pPr>
              <w:rPr>
                <w:lang w:val="en-CA"/>
              </w:rPr>
            </w:pPr>
          </w:p>
        </w:tc>
      </w:tr>
      <w:tr w:rsidR="00EE2759" w:rsidTr="002E15E6">
        <w:tc>
          <w:tcPr>
            <w:tcW w:w="4315" w:type="dxa"/>
          </w:tcPr>
          <w:p w:rsidR="00EE2759" w:rsidRDefault="00EE2759" w:rsidP="00F166BF">
            <w:pPr>
              <w:rPr>
                <w:lang w:val="en-CA"/>
              </w:rPr>
            </w:pPr>
          </w:p>
        </w:tc>
        <w:tc>
          <w:tcPr>
            <w:tcW w:w="4469" w:type="dxa"/>
          </w:tcPr>
          <w:p w:rsidR="00EE2759" w:rsidRDefault="002E15E6" w:rsidP="00F166BF">
            <w:pPr>
              <w:rPr>
                <w:lang w:val="en-CA"/>
              </w:rPr>
            </w:pPr>
            <w:r>
              <w:rPr>
                <w:lang w:val="en-CA"/>
              </w:rPr>
              <w:t xml:space="preserve">2. </w:t>
            </w:r>
            <w:r>
              <w:rPr>
                <w:lang w:val="en-CA"/>
              </w:rPr>
              <w:t xml:space="preserve">System Search possible terms </w:t>
            </w:r>
          </w:p>
        </w:tc>
      </w:tr>
      <w:tr w:rsidR="00EE2759" w:rsidTr="002E15E6">
        <w:tc>
          <w:tcPr>
            <w:tcW w:w="4315" w:type="dxa"/>
          </w:tcPr>
          <w:p w:rsidR="00EE2759" w:rsidRDefault="00EE2759" w:rsidP="00F166BF">
            <w:pPr>
              <w:rPr>
                <w:lang w:val="en-CA"/>
              </w:rPr>
            </w:pPr>
          </w:p>
        </w:tc>
        <w:tc>
          <w:tcPr>
            <w:tcW w:w="4469" w:type="dxa"/>
          </w:tcPr>
          <w:p w:rsidR="00EE2759" w:rsidRDefault="00C15129" w:rsidP="00F166BF">
            <w:pPr>
              <w:rPr>
                <w:lang w:val="en-CA"/>
              </w:rPr>
            </w:pPr>
            <w:r>
              <w:rPr>
                <w:lang w:val="en-CA"/>
              </w:rPr>
              <w:t>3. System display all the</w:t>
            </w:r>
            <w:r w:rsidR="00E070E8">
              <w:rPr>
                <w:lang w:val="en-CA"/>
              </w:rPr>
              <w:t xml:space="preserve"> </w:t>
            </w:r>
            <w:r w:rsidR="002E15E6">
              <w:rPr>
                <w:lang w:val="en-CA"/>
              </w:rPr>
              <w:t>terms</w:t>
            </w:r>
          </w:p>
        </w:tc>
      </w:tr>
      <w:tr w:rsidR="00E070E8" w:rsidTr="002E15E6">
        <w:tc>
          <w:tcPr>
            <w:tcW w:w="4315" w:type="dxa"/>
          </w:tcPr>
          <w:p w:rsidR="00E070E8" w:rsidRDefault="002E15E6" w:rsidP="00F166BF">
            <w:pPr>
              <w:rPr>
                <w:lang w:val="en-CA"/>
              </w:rPr>
            </w:pPr>
            <w:r>
              <w:rPr>
                <w:lang w:val="en-CA"/>
              </w:rPr>
              <w:t>4. User Select terms</w:t>
            </w:r>
          </w:p>
        </w:tc>
        <w:tc>
          <w:tcPr>
            <w:tcW w:w="4469" w:type="dxa"/>
          </w:tcPr>
          <w:p w:rsidR="00E070E8" w:rsidRDefault="00E070E8" w:rsidP="00F166BF">
            <w:pPr>
              <w:rPr>
                <w:lang w:val="en-CA"/>
              </w:rPr>
            </w:pPr>
          </w:p>
        </w:tc>
      </w:tr>
      <w:tr w:rsidR="00E070E8" w:rsidTr="002E15E6">
        <w:tc>
          <w:tcPr>
            <w:tcW w:w="4315" w:type="dxa"/>
          </w:tcPr>
          <w:p w:rsidR="00E070E8" w:rsidRDefault="00E070E8" w:rsidP="00F166BF">
            <w:pPr>
              <w:rPr>
                <w:lang w:val="en-CA"/>
              </w:rPr>
            </w:pPr>
          </w:p>
        </w:tc>
        <w:tc>
          <w:tcPr>
            <w:tcW w:w="4469" w:type="dxa"/>
          </w:tcPr>
          <w:p w:rsidR="00E070E8" w:rsidRDefault="00E070E8" w:rsidP="00F166BF">
            <w:pPr>
              <w:rPr>
                <w:lang w:val="en-CA"/>
              </w:rPr>
            </w:pPr>
            <w:r>
              <w:rPr>
                <w:lang w:val="en-CA"/>
              </w:rPr>
              <w:t xml:space="preserve">5. System </w:t>
            </w:r>
            <w:r w:rsidR="002E15E6">
              <w:rPr>
                <w:lang w:val="en-CA"/>
              </w:rPr>
              <w:t>search course for the term</w:t>
            </w:r>
          </w:p>
        </w:tc>
      </w:tr>
      <w:tr w:rsidR="00E070E8" w:rsidTr="002E15E6">
        <w:tc>
          <w:tcPr>
            <w:tcW w:w="4315" w:type="dxa"/>
          </w:tcPr>
          <w:p w:rsidR="00E070E8" w:rsidRDefault="00E070E8" w:rsidP="00F166BF">
            <w:pPr>
              <w:rPr>
                <w:lang w:val="en-CA"/>
              </w:rPr>
            </w:pPr>
          </w:p>
        </w:tc>
        <w:tc>
          <w:tcPr>
            <w:tcW w:w="4469" w:type="dxa"/>
          </w:tcPr>
          <w:p w:rsidR="00E070E8" w:rsidRDefault="002E15E6" w:rsidP="00F166BF">
            <w:pPr>
              <w:rPr>
                <w:lang w:val="en-CA"/>
              </w:rPr>
            </w:pPr>
            <w:r>
              <w:rPr>
                <w:lang w:val="en-CA"/>
              </w:rPr>
              <w:t xml:space="preserve">6. </w:t>
            </w:r>
            <w:r>
              <w:rPr>
                <w:lang w:val="en-CA"/>
              </w:rPr>
              <w:t>System display course for the term</w:t>
            </w:r>
          </w:p>
        </w:tc>
      </w:tr>
      <w:tr w:rsidR="00E070E8" w:rsidTr="002E15E6">
        <w:tc>
          <w:tcPr>
            <w:tcW w:w="4315" w:type="dxa"/>
          </w:tcPr>
          <w:p w:rsidR="00E070E8" w:rsidRPr="002E15E6" w:rsidRDefault="002E15E6" w:rsidP="00F166BF">
            <w:r>
              <w:rPr>
                <w:lang w:val="en-CA"/>
              </w:rPr>
              <w:t xml:space="preserve">7. </w:t>
            </w:r>
            <w:r>
              <w:rPr>
                <w:lang w:val="en-CA"/>
              </w:rPr>
              <w:t>User select course</w:t>
            </w:r>
          </w:p>
        </w:tc>
        <w:tc>
          <w:tcPr>
            <w:tcW w:w="4469" w:type="dxa"/>
          </w:tcPr>
          <w:p w:rsidR="00E070E8" w:rsidRDefault="00E070E8" w:rsidP="00F166BF">
            <w:pPr>
              <w:rPr>
                <w:lang w:val="en-CA"/>
              </w:rPr>
            </w:pPr>
          </w:p>
        </w:tc>
      </w:tr>
      <w:tr w:rsidR="002E15E6" w:rsidTr="002E15E6">
        <w:tc>
          <w:tcPr>
            <w:tcW w:w="4315" w:type="dxa"/>
          </w:tcPr>
          <w:p w:rsidR="002E15E6" w:rsidRDefault="002E15E6" w:rsidP="00F166BF">
            <w:pPr>
              <w:rPr>
                <w:lang w:val="en-CA"/>
              </w:rPr>
            </w:pPr>
          </w:p>
        </w:tc>
        <w:tc>
          <w:tcPr>
            <w:tcW w:w="4469" w:type="dxa"/>
          </w:tcPr>
          <w:p w:rsidR="002E15E6" w:rsidRDefault="002E15E6" w:rsidP="00F166BF">
            <w:pPr>
              <w:rPr>
                <w:lang w:val="en-CA"/>
              </w:rPr>
            </w:pPr>
            <w:r>
              <w:rPr>
                <w:lang w:val="en-CA"/>
              </w:rPr>
              <w:t>8. System search sections for the course</w:t>
            </w:r>
          </w:p>
        </w:tc>
      </w:tr>
      <w:tr w:rsidR="002E15E6" w:rsidTr="002E15E6">
        <w:tc>
          <w:tcPr>
            <w:tcW w:w="4315" w:type="dxa"/>
          </w:tcPr>
          <w:p w:rsidR="002E15E6" w:rsidRDefault="002E15E6" w:rsidP="00F166BF">
            <w:pPr>
              <w:rPr>
                <w:lang w:val="en-CA"/>
              </w:rPr>
            </w:pPr>
          </w:p>
        </w:tc>
        <w:tc>
          <w:tcPr>
            <w:tcW w:w="4469" w:type="dxa"/>
          </w:tcPr>
          <w:p w:rsidR="002E15E6" w:rsidRDefault="002E15E6" w:rsidP="00F166BF">
            <w:pPr>
              <w:rPr>
                <w:lang w:val="en-CA"/>
              </w:rPr>
            </w:pPr>
            <w:r>
              <w:rPr>
                <w:lang w:val="en-CA"/>
              </w:rPr>
              <w:t>9. System display sections for the course</w:t>
            </w:r>
          </w:p>
        </w:tc>
      </w:tr>
      <w:tr w:rsidR="002E15E6" w:rsidRPr="002E15E6" w:rsidTr="002E15E6">
        <w:tc>
          <w:tcPr>
            <w:tcW w:w="4315" w:type="dxa"/>
          </w:tcPr>
          <w:p w:rsidR="002E15E6" w:rsidRPr="002E15E6" w:rsidRDefault="002E15E6" w:rsidP="00F166BF">
            <w:r>
              <w:t>10.User select course section to teach</w:t>
            </w:r>
          </w:p>
        </w:tc>
        <w:tc>
          <w:tcPr>
            <w:tcW w:w="4469" w:type="dxa"/>
          </w:tcPr>
          <w:p w:rsidR="002E15E6" w:rsidRDefault="002E15E6" w:rsidP="00F166BF">
            <w:pPr>
              <w:rPr>
                <w:lang w:val="en-CA"/>
              </w:rPr>
            </w:pPr>
          </w:p>
        </w:tc>
      </w:tr>
      <w:tr w:rsidR="002E15E6" w:rsidRPr="002E15E6" w:rsidTr="002E15E6">
        <w:tc>
          <w:tcPr>
            <w:tcW w:w="4315" w:type="dxa"/>
          </w:tcPr>
          <w:p w:rsidR="002E15E6" w:rsidRDefault="002E15E6" w:rsidP="00F166BF"/>
        </w:tc>
        <w:tc>
          <w:tcPr>
            <w:tcW w:w="4469" w:type="dxa"/>
          </w:tcPr>
          <w:p w:rsidR="002E15E6" w:rsidRDefault="002E15E6" w:rsidP="00F166BF">
            <w:pPr>
              <w:rPr>
                <w:lang w:val="en-CA"/>
              </w:rPr>
            </w:pPr>
            <w:r>
              <w:rPr>
                <w:lang w:val="en-CA"/>
              </w:rPr>
              <w:t>11. System save course section for instructor</w:t>
            </w:r>
          </w:p>
        </w:tc>
      </w:tr>
      <w:tr w:rsidR="002E15E6" w:rsidRPr="002E15E6" w:rsidTr="002E15E6">
        <w:tc>
          <w:tcPr>
            <w:tcW w:w="4315" w:type="dxa"/>
          </w:tcPr>
          <w:p w:rsidR="002E15E6" w:rsidRDefault="002E15E6" w:rsidP="00F166BF"/>
        </w:tc>
        <w:tc>
          <w:tcPr>
            <w:tcW w:w="4469" w:type="dxa"/>
          </w:tcPr>
          <w:p w:rsidR="002E15E6" w:rsidRDefault="002E15E6" w:rsidP="00F166BF">
            <w:pPr>
              <w:rPr>
                <w:lang w:val="en-CA"/>
              </w:rPr>
            </w:pPr>
            <w:r>
              <w:rPr>
                <w:lang w:val="en-CA"/>
              </w:rPr>
              <w:t>12. System repeat 7-11 as many as needed</w:t>
            </w:r>
          </w:p>
        </w:tc>
      </w:tr>
    </w:tbl>
    <w:p w:rsidR="00EE2759" w:rsidRPr="00EE2759" w:rsidRDefault="00EE2759" w:rsidP="00F166BF">
      <w:pPr>
        <w:rPr>
          <w:b/>
          <w:lang w:val="en-CA"/>
        </w:rPr>
      </w:pPr>
    </w:p>
    <w:p w:rsidR="00F166BF" w:rsidRPr="00EE2759" w:rsidRDefault="000058AA" w:rsidP="00F166BF">
      <w:pPr>
        <w:rPr>
          <w:b/>
          <w:sz w:val="28"/>
          <w:lang w:val="en-CA"/>
        </w:rPr>
      </w:pPr>
      <w:r w:rsidRPr="00EE2759">
        <w:rPr>
          <w:b/>
          <w:sz w:val="28"/>
          <w:lang w:val="en-CA"/>
        </w:rPr>
        <w:t>Extensions (Alternative Flows)</w:t>
      </w:r>
    </w:p>
    <w:p w:rsidR="00F166BF" w:rsidRPr="00F166BF" w:rsidRDefault="00F166BF" w:rsidP="00F166BF">
      <w:pPr>
        <w:rPr>
          <w:lang w:val="en-CA"/>
        </w:rPr>
      </w:pPr>
    </w:p>
    <w:p w:rsidR="00F166BF" w:rsidRPr="00F166BF" w:rsidRDefault="00F166BF" w:rsidP="00F166BF">
      <w:pPr>
        <w:numPr>
          <w:ilvl w:val="0"/>
          <w:numId w:val="23"/>
        </w:numPr>
        <w:rPr>
          <w:lang w:val="en-CA"/>
        </w:rPr>
      </w:pPr>
      <w:r w:rsidRPr="00F166BF">
        <w:rPr>
          <w:lang w:val="en-CA"/>
        </w:rPr>
        <w:t xml:space="preserve">No </w:t>
      </w:r>
      <w:r w:rsidR="00C15129">
        <w:rPr>
          <w:lang w:val="en-CA"/>
        </w:rPr>
        <w:t>Section</w:t>
      </w:r>
      <w:r w:rsidRPr="00F166BF">
        <w:rPr>
          <w:lang w:val="en-CA"/>
        </w:rPr>
        <w:t xml:space="preserve"> </w:t>
      </w:r>
      <w:r w:rsidR="00C15129" w:rsidRPr="00F166BF">
        <w:rPr>
          <w:lang w:val="en-CA"/>
        </w:rPr>
        <w:t>founds</w:t>
      </w:r>
    </w:p>
    <w:p w:rsidR="00F166BF" w:rsidRPr="00F166BF" w:rsidRDefault="00F166BF" w:rsidP="00F166BF">
      <w:pPr>
        <w:rPr>
          <w:lang w:val="en-CA"/>
        </w:rPr>
      </w:pPr>
      <w:r w:rsidRPr="00F166BF">
        <w:rPr>
          <w:lang w:val="en-CA"/>
        </w:rPr>
        <w:t>This scenario branches from the main scenario at step</w:t>
      </w:r>
      <w:r w:rsidR="002E15E6">
        <w:rPr>
          <w:lang w:val="en-CA"/>
        </w:rPr>
        <w:t xml:space="preserve"> 8</w:t>
      </w:r>
    </w:p>
    <w:p w:rsidR="00F166BF" w:rsidRPr="00F166BF" w:rsidRDefault="00F166BF" w:rsidP="00F166BF">
      <w:pPr>
        <w:rPr>
          <w:lang w:val="en-CA"/>
        </w:rPr>
      </w:pPr>
      <w:r w:rsidRPr="00F166BF">
        <w:rPr>
          <w:lang w:val="en-CA"/>
        </w:rPr>
        <w:t xml:space="preserve">If there are no </w:t>
      </w:r>
      <w:r w:rsidR="00C15129">
        <w:rPr>
          <w:lang w:val="en-CA"/>
        </w:rPr>
        <w:t xml:space="preserve">section offered </w:t>
      </w:r>
      <w:r w:rsidR="00E070E8">
        <w:rPr>
          <w:lang w:val="en-CA"/>
        </w:rPr>
        <w:t xml:space="preserve">for the course </w:t>
      </w:r>
      <w:r w:rsidR="00B52FC2">
        <w:rPr>
          <w:lang w:val="en-CA"/>
        </w:rPr>
        <w:t>selected</w:t>
      </w:r>
    </w:p>
    <w:p w:rsidR="00F166BF" w:rsidRPr="00F166BF" w:rsidRDefault="00F166BF" w:rsidP="00F166BF">
      <w:pPr>
        <w:rPr>
          <w:lang w:val="en-CA"/>
        </w:rPr>
      </w:pPr>
    </w:p>
    <w:p w:rsidR="00F166BF" w:rsidRDefault="00F166BF" w:rsidP="00F166BF">
      <w:pPr>
        <w:numPr>
          <w:ilvl w:val="0"/>
          <w:numId w:val="24"/>
        </w:numPr>
        <w:rPr>
          <w:lang w:val="en-CA"/>
        </w:rPr>
      </w:pPr>
      <w:r w:rsidRPr="00F166BF">
        <w:rPr>
          <w:lang w:val="en-CA"/>
        </w:rPr>
        <w:t xml:space="preserve">System shows a message that there </w:t>
      </w:r>
      <w:r w:rsidR="00E070E8" w:rsidRPr="00F166BF">
        <w:rPr>
          <w:lang w:val="en-CA"/>
        </w:rPr>
        <w:t>are</w:t>
      </w:r>
      <w:r w:rsidRPr="00F166BF">
        <w:rPr>
          <w:lang w:val="en-CA"/>
        </w:rPr>
        <w:t xml:space="preserve"> no </w:t>
      </w:r>
      <w:r w:rsidR="00C15129">
        <w:rPr>
          <w:lang w:val="en-CA"/>
        </w:rPr>
        <w:t xml:space="preserve">sections </w:t>
      </w:r>
      <w:r w:rsidR="00E070E8">
        <w:rPr>
          <w:lang w:val="en-CA"/>
        </w:rPr>
        <w:t>match the course No</w:t>
      </w:r>
      <w:r w:rsidR="00C15129" w:rsidRPr="00F166BF">
        <w:rPr>
          <w:lang w:val="en-CA"/>
        </w:rPr>
        <w:t>:</w:t>
      </w:r>
      <w:r w:rsidR="00C15129">
        <w:rPr>
          <w:lang w:val="en-CA"/>
        </w:rPr>
        <w:t xml:space="preserve"> “No section found for </w:t>
      </w:r>
      <w:r w:rsidR="00E070E8">
        <w:rPr>
          <w:lang w:val="en-CA"/>
        </w:rPr>
        <w:t xml:space="preserve">the course No you </w:t>
      </w:r>
      <w:r w:rsidR="002E15E6">
        <w:rPr>
          <w:lang w:val="en-CA"/>
        </w:rPr>
        <w:t>selected</w:t>
      </w:r>
      <w:r w:rsidR="00C15129">
        <w:rPr>
          <w:lang w:val="en-CA"/>
        </w:rPr>
        <w:t>, please check again later.</w:t>
      </w:r>
      <w:r w:rsidR="00FD3B1C">
        <w:rPr>
          <w:lang w:val="en-CA"/>
        </w:rPr>
        <w:t>”</w:t>
      </w:r>
    </w:p>
    <w:p w:rsidR="00C15129" w:rsidRPr="00C15129" w:rsidRDefault="00C15129" w:rsidP="00C15129">
      <w:pPr>
        <w:ind w:left="1080"/>
        <w:rPr>
          <w:lang w:val="en-CA"/>
        </w:rPr>
      </w:pPr>
    </w:p>
    <w:p w:rsidR="00C15129" w:rsidRPr="00C15129" w:rsidRDefault="00E070E8" w:rsidP="00C15129">
      <w:pPr>
        <w:pStyle w:val="ListParagraph"/>
        <w:numPr>
          <w:ilvl w:val="0"/>
          <w:numId w:val="23"/>
        </w:numPr>
        <w:rPr>
          <w:lang w:val="en-CA"/>
        </w:rPr>
      </w:pPr>
      <w:r>
        <w:rPr>
          <w:lang w:val="en-CA"/>
        </w:rPr>
        <w:t>No course founds</w:t>
      </w:r>
    </w:p>
    <w:p w:rsidR="00C15129" w:rsidRPr="00F166BF" w:rsidRDefault="00C15129" w:rsidP="00C15129">
      <w:pPr>
        <w:rPr>
          <w:lang w:val="en-CA"/>
        </w:rPr>
      </w:pPr>
      <w:r w:rsidRPr="00F166BF">
        <w:rPr>
          <w:lang w:val="en-CA"/>
        </w:rPr>
        <w:t>This scenario branches from the main scenario at step</w:t>
      </w:r>
      <w:r w:rsidR="00A9354C">
        <w:rPr>
          <w:lang w:val="en-CA"/>
        </w:rPr>
        <w:t xml:space="preserve"> 3</w:t>
      </w:r>
    </w:p>
    <w:p w:rsidR="00C15129" w:rsidRPr="00F166BF" w:rsidRDefault="00FD3B1C" w:rsidP="00C15129">
      <w:pPr>
        <w:rPr>
          <w:lang w:val="en-CA"/>
        </w:rPr>
      </w:pPr>
      <w:r>
        <w:rPr>
          <w:lang w:val="en-CA"/>
        </w:rPr>
        <w:t xml:space="preserve">If </w:t>
      </w:r>
      <w:r w:rsidR="002E15E6">
        <w:rPr>
          <w:lang w:val="en-CA"/>
        </w:rPr>
        <w:t>there’s no course for the terms user selected</w:t>
      </w:r>
    </w:p>
    <w:p w:rsidR="00C15129" w:rsidRPr="00F166BF" w:rsidRDefault="00C15129" w:rsidP="00C15129">
      <w:pPr>
        <w:rPr>
          <w:lang w:val="en-CA"/>
        </w:rPr>
      </w:pPr>
    </w:p>
    <w:p w:rsidR="00F166BF" w:rsidRPr="00FD3B1C" w:rsidRDefault="00C15129" w:rsidP="00F166BF">
      <w:pPr>
        <w:pStyle w:val="ListParagraph"/>
        <w:numPr>
          <w:ilvl w:val="0"/>
          <w:numId w:val="26"/>
        </w:numPr>
        <w:rPr>
          <w:lang w:val="en-CA"/>
        </w:rPr>
      </w:pPr>
      <w:r w:rsidRPr="00FD3B1C">
        <w:rPr>
          <w:lang w:val="en-CA"/>
        </w:rPr>
        <w:t>Syst</w:t>
      </w:r>
      <w:r w:rsidR="00FD3B1C" w:rsidRPr="00FD3B1C">
        <w:rPr>
          <w:lang w:val="en-CA"/>
        </w:rPr>
        <w:t xml:space="preserve">em shows a message that </w:t>
      </w:r>
      <w:r w:rsidR="00A9354C">
        <w:rPr>
          <w:lang w:val="en-CA"/>
        </w:rPr>
        <w:t xml:space="preserve">the course No does not match any course No in the database: “No course found for the </w:t>
      </w:r>
      <w:r w:rsidR="00B52FC2">
        <w:rPr>
          <w:lang w:val="en-CA"/>
        </w:rPr>
        <w:t>terms you select, please try again later.”</w:t>
      </w:r>
    </w:p>
    <w:p w:rsidR="00F166BF" w:rsidRPr="00F166BF" w:rsidRDefault="00F166BF" w:rsidP="00F166BF">
      <w:pPr>
        <w:rPr>
          <w:lang w:val="en-CA"/>
        </w:rPr>
      </w:pPr>
      <w:r w:rsidRPr="00F166BF">
        <w:rPr>
          <w:lang w:val="en-CA"/>
        </w:rPr>
        <w:t>Use Case Diagram:</w:t>
      </w:r>
    </w:p>
    <w:p w:rsidR="00AD186D" w:rsidRDefault="00A9354C" w:rsidP="00F166BF">
      <w:r>
        <w:rPr>
          <w:noProof/>
        </w:rPr>
        <w:drawing>
          <wp:inline distT="0" distB="0" distL="0" distR="0" wp14:anchorId="03A4309E" wp14:editId="423B24D2">
            <wp:extent cx="2819400" cy="8953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54C" w:rsidRDefault="00A9354C" w:rsidP="00F166BF">
      <w:r>
        <w:t>Instructor                          Add course section to teach</w:t>
      </w:r>
    </w:p>
    <w:p w:rsidR="00AD186D" w:rsidRDefault="00AD186D">
      <w:r>
        <w:br w:type="page"/>
      </w:r>
    </w:p>
    <w:p w:rsidR="00FD3B1C" w:rsidRDefault="00FD3B1C" w:rsidP="00F166BF"/>
    <w:p w:rsidR="00FD3B1C" w:rsidRDefault="00FD3B1C" w:rsidP="00FD3B1C">
      <w:pPr>
        <w:pStyle w:val="Heading2"/>
      </w:pPr>
      <w:r>
        <w:t>UML USE CASE DIAGRAM</w:t>
      </w:r>
    </w:p>
    <w:p w:rsidR="00FD3B1C" w:rsidRPr="00FD3B1C" w:rsidRDefault="0055674F" w:rsidP="00FD3B1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901064</wp:posOffset>
                </wp:positionV>
                <wp:extent cx="2500313" cy="5262245"/>
                <wp:effectExtent l="0" t="0" r="14605" b="1460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0313" cy="52622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7B856" id="Rectangle 27" o:spid="_x0000_s1026" style="position:absolute;margin-left:58.5pt;margin-top:70.95pt;width:196.9pt;height:414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" filled="f" strokecolor="black [3213]" strokeweight="2pt"/>
            </w:pict>
          </mc:Fallback>
        </mc:AlternateContent>
      </w:r>
      <w:r>
        <w:rPr>
          <w:noProof/>
        </w:rPr>
        <w:drawing>
          <wp:inline distT="0" distB="0" distL="0" distR="0">
            <wp:extent cx="7172809" cy="4045661"/>
            <wp:effectExtent l="1270" t="0" r="0" b="0"/>
            <wp:docPr id="2" name="Picture 2" descr="C:\Users\casti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sti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181559" cy="405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A6C" w:rsidRDefault="000F2A6C" w:rsidP="00F166BF"/>
    <w:p w:rsidR="00F166BF" w:rsidRDefault="000F2A6C" w:rsidP="000F2A6C">
      <w:pPr>
        <w:pStyle w:val="Heading1"/>
      </w:pPr>
      <w:r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4279820</wp:posOffset>
            </wp:positionH>
            <wp:positionV relativeFrom="paragraph">
              <wp:posOffset>811350</wp:posOffset>
            </wp:positionV>
            <wp:extent cx="240" cy="240"/>
            <wp:effectExtent l="38100" t="38100" r="38100" b="38100"/>
            <wp:wrapNone/>
            <wp:docPr id="26" name="Ink 26"/>
            <wp:cNvGraphicFramePr/>
            <a:graphic xmlns:a="http://schemas.openxmlformats.org/drawingml/2006/main">
              <a:graphicData uri="http://schemas.microsoft.com/office/word/2010/wordprocessingInk">
                <w14:contentPart bwMode="auto" r:id="rId10">
                  <w14:nvContentPartPr>
                    <w14:cNvContentPartPr/>
                  </w14:nvContentPartPr>
                  <w14:xfrm>
                    <a:off x="0" y="0"/>
                    <a:ext cx="240" cy="240"/>
                  </w14:xfrm>
                </w14:contentPart>
              </a:graphicData>
            </a:graphic>
          </wp:anchor>
        </w:drawing>
      </w:r>
      <w:r>
        <w:t>UML Class diagram</w:t>
      </w:r>
    </w:p>
    <w:p w:rsidR="000F2A6C" w:rsidRDefault="0055674F" w:rsidP="000F2A6C">
      <w:r>
        <w:rPr>
          <w:noProof/>
        </w:rPr>
        <w:drawing>
          <wp:inline distT="0" distB="0" distL="0" distR="0">
            <wp:extent cx="7116172" cy="3719966"/>
            <wp:effectExtent l="2540" t="0" r="0" b="0"/>
            <wp:docPr id="3" name="Picture 3" descr="C:\Users\casti\AppData\Local\Microsoft\Windows\INetCache\Content.Word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asti\AppData\Local\Microsoft\Windows\INetCache\Content.Word\Class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185088" cy="3755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74F" w:rsidRDefault="00AD186D" w:rsidP="0055674F">
      <w:pPr>
        <w:pStyle w:val="Heading2"/>
      </w:pPr>
      <w:r>
        <w:lastRenderedPageBreak/>
        <w:t>sEQUENCE DIAGRA</w:t>
      </w:r>
      <w:r w:rsidR="0055674F">
        <w:t>m</w:t>
      </w:r>
    </w:p>
    <w:p w:rsidR="00AD186D" w:rsidRPr="0055674F" w:rsidRDefault="0055674F" w:rsidP="0055674F">
      <w:r>
        <w:rPr>
          <w:noProof/>
        </w:rPr>
        <w:drawing>
          <wp:inline distT="0" distB="0" distL="0" distR="0" wp14:anchorId="18F0C77B" wp14:editId="68216C7C">
            <wp:extent cx="7639080" cy="4980592"/>
            <wp:effectExtent l="0" t="4128" r="0" b="0"/>
            <wp:docPr id="5" name="Picture 5" descr="C:\Users\casti\AppData\Local\Microsoft\Windows\INetCache\Content.Word\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asti\AppData\Local\Microsoft\Windows\INetCache\Content.Word\Sequence 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685140" cy="5010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54C" w:rsidRDefault="0055674F" w:rsidP="00A9354C">
      <w:pPr>
        <w:pStyle w:val="Heading2"/>
        <w:rPr>
          <w:rFonts w:ascii="Arial" w:hAnsi="Arial" w:cs="Arial"/>
          <w:sz w:val="15"/>
          <w:szCs w:val="15"/>
          <w:shd w:val="clear" w:color="auto" w:fill="FFFFFF"/>
        </w:rPr>
      </w:pPr>
      <w:r>
        <w:lastRenderedPageBreak/>
        <w:t>C</w:t>
      </w:r>
      <w:r w:rsidR="00A9354C">
        <w:t>OLLABORATION DIAGRAM</w:t>
      </w:r>
    </w:p>
    <w:p w:rsidR="00E070E8" w:rsidRPr="00AD186D" w:rsidRDefault="0055674F" w:rsidP="00A9354C">
      <w:pPr>
        <w:pStyle w:val="Heading2"/>
      </w:pPr>
      <w:r>
        <w:rPr>
          <w:noProof/>
        </w:rPr>
        <w:drawing>
          <wp:inline distT="0" distB="0" distL="0" distR="0">
            <wp:extent cx="7766245" cy="4688901"/>
            <wp:effectExtent l="0" t="4445" r="1905" b="1905"/>
            <wp:docPr id="6" name="Picture 6" descr="C:\Users\casti\AppData\Local\Microsoft\Windows\INetCache\Content.Word\collab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asti\AppData\Local\Microsoft\Windows\INetCache\Content.Word\collabrati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789602" cy="4703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sectPr w:rsidR="00E070E8" w:rsidRPr="00AD186D">
      <w:footerReference w:type="default" r:id="rId1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6C81" w:rsidRDefault="00386C81" w:rsidP="00C6554A">
      <w:pPr>
        <w:spacing w:before="0" w:after="0" w:line="240" w:lineRule="auto"/>
      </w:pPr>
      <w:r>
        <w:separator/>
      </w:r>
    </w:p>
  </w:endnote>
  <w:endnote w:type="continuationSeparator" w:id="0">
    <w:p w:rsidR="00386C81" w:rsidRDefault="00386C81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186D" w:rsidRDefault="00AD186D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55674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6C81" w:rsidRDefault="00386C81" w:rsidP="00C6554A">
      <w:pPr>
        <w:spacing w:before="0" w:after="0" w:line="240" w:lineRule="auto"/>
      </w:pPr>
      <w:r>
        <w:separator/>
      </w:r>
    </w:p>
  </w:footnote>
  <w:footnote w:type="continuationSeparator" w:id="0">
    <w:p w:rsidR="00386C81" w:rsidRDefault="00386C81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60C297A"/>
    <w:multiLevelType w:val="hybridMultilevel"/>
    <w:tmpl w:val="135E80EC"/>
    <w:lvl w:ilvl="0" w:tplc="6C683E80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5704A7"/>
    <w:multiLevelType w:val="hybridMultilevel"/>
    <w:tmpl w:val="A88203A0"/>
    <w:lvl w:ilvl="0" w:tplc="9E603E4E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06771DA"/>
    <w:multiLevelType w:val="hybridMultilevel"/>
    <w:tmpl w:val="A2A40C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6E0CBA"/>
    <w:multiLevelType w:val="hybridMultilevel"/>
    <w:tmpl w:val="8A36DC0A"/>
    <w:lvl w:ilvl="0" w:tplc="C13489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FE00D62"/>
    <w:multiLevelType w:val="hybridMultilevel"/>
    <w:tmpl w:val="1EF27CCA"/>
    <w:lvl w:ilvl="0" w:tplc="49221D30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DD1016"/>
    <w:multiLevelType w:val="hybridMultilevel"/>
    <w:tmpl w:val="823246B2"/>
    <w:lvl w:ilvl="0" w:tplc="69C2D302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15662E"/>
    <w:multiLevelType w:val="hybridMultilevel"/>
    <w:tmpl w:val="3C3AD61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FB39FF"/>
    <w:multiLevelType w:val="hybridMultilevel"/>
    <w:tmpl w:val="06C2B7E0"/>
    <w:lvl w:ilvl="0" w:tplc="F05A32BE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8760FF"/>
    <w:multiLevelType w:val="hybridMultilevel"/>
    <w:tmpl w:val="1D187656"/>
    <w:lvl w:ilvl="0" w:tplc="DAB8580C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AAC7C5A"/>
    <w:multiLevelType w:val="hybridMultilevel"/>
    <w:tmpl w:val="3F8AED2C"/>
    <w:lvl w:ilvl="0" w:tplc="B5A05F08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BF5B6B"/>
    <w:multiLevelType w:val="hybridMultilevel"/>
    <w:tmpl w:val="22B4BCDA"/>
    <w:lvl w:ilvl="0" w:tplc="A002FB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21"/>
  </w:num>
  <w:num w:numId="6">
    <w:abstractNumId w:val="10"/>
  </w:num>
  <w:num w:numId="7">
    <w:abstractNumId w:val="13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0"/>
  </w:num>
  <w:num w:numId="17">
    <w:abstractNumId w:val="19"/>
  </w:num>
  <w:num w:numId="18">
    <w:abstractNumId w:val="11"/>
  </w:num>
  <w:num w:numId="19">
    <w:abstractNumId w:val="22"/>
  </w:num>
  <w:num w:numId="20">
    <w:abstractNumId w:val="12"/>
  </w:num>
  <w:num w:numId="21">
    <w:abstractNumId w:val="16"/>
  </w:num>
  <w:num w:numId="22">
    <w:abstractNumId w:val="17"/>
  </w:num>
  <w:num w:numId="23">
    <w:abstractNumId w:val="18"/>
  </w:num>
  <w:num w:numId="24">
    <w:abstractNumId w:val="15"/>
  </w:num>
  <w:num w:numId="25">
    <w:abstractNumId w:val="14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10A"/>
    <w:rsid w:val="000058AA"/>
    <w:rsid w:val="000E784C"/>
    <w:rsid w:val="000F2A6C"/>
    <w:rsid w:val="00124EDB"/>
    <w:rsid w:val="00147384"/>
    <w:rsid w:val="002554CD"/>
    <w:rsid w:val="00293B83"/>
    <w:rsid w:val="002B4294"/>
    <w:rsid w:val="002E15E6"/>
    <w:rsid w:val="00333D0D"/>
    <w:rsid w:val="00357CBF"/>
    <w:rsid w:val="00386C81"/>
    <w:rsid w:val="004C049F"/>
    <w:rsid w:val="005000E2"/>
    <w:rsid w:val="0055674F"/>
    <w:rsid w:val="006A3CE7"/>
    <w:rsid w:val="006D3770"/>
    <w:rsid w:val="00752A53"/>
    <w:rsid w:val="00A9354C"/>
    <w:rsid w:val="00AA2DF4"/>
    <w:rsid w:val="00AC2AB4"/>
    <w:rsid w:val="00AD186D"/>
    <w:rsid w:val="00B52FC2"/>
    <w:rsid w:val="00BB5488"/>
    <w:rsid w:val="00C15129"/>
    <w:rsid w:val="00C33680"/>
    <w:rsid w:val="00C6554A"/>
    <w:rsid w:val="00C75B50"/>
    <w:rsid w:val="00D8046C"/>
    <w:rsid w:val="00DD1053"/>
    <w:rsid w:val="00E070E8"/>
    <w:rsid w:val="00E11217"/>
    <w:rsid w:val="00ED7C44"/>
    <w:rsid w:val="00EE2759"/>
    <w:rsid w:val="00F166BF"/>
    <w:rsid w:val="00F456C7"/>
    <w:rsid w:val="00F8010A"/>
    <w:rsid w:val="00FD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553CC"/>
  <w15:chartTrackingRefBased/>
  <w15:docId w15:val="{9A9BC5B6-648F-4951-B297-060EFDA83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TableGrid">
    <w:name w:val="Table Grid"/>
    <w:basedOn w:val="TableNormal"/>
    <w:uiPriority w:val="39"/>
    <w:rsid w:val="00C75B5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C75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sti\AppData\Roaming\Microsoft\Templates\Student%20report%20with%20cover%20photo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6-08T22:19:01.452"/>
    </inkml:context>
    <inkml:brush xml:id="br0">
      <inkml:brushProperty name="width" value="0.014" units="cm"/>
      <inkml:brushProperty name="height" value="0.014" units="cm"/>
      <inkml:brushProperty name="ignorePressure" value="1"/>
    </inkml:brush>
  </inkml:definitions>
  <inkml:trace contextRef="#ctx0" brushRef="#br0">15805 7039</inkml:trace>
</inkml:ink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459</TotalTime>
  <Pages>9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Castiel Li</dc:creator>
  <cp:keywords/>
  <dc:description/>
  <cp:lastModifiedBy>Castiel Li</cp:lastModifiedBy>
  <cp:revision>2</cp:revision>
  <dcterms:created xsi:type="dcterms:W3CDTF">2017-06-08T20:08:00Z</dcterms:created>
  <dcterms:modified xsi:type="dcterms:W3CDTF">2017-06-12T21:25:00Z</dcterms:modified>
</cp:coreProperties>
</file>